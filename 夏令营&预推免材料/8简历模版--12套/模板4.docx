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43904" behindDoc="1" locked="0" layoutInCell="1" allowOverlap="1">
                <wp:simplePos x="0" y="0"/>
                <wp:positionH relativeFrom="column">
                  <wp:posOffset>-431165</wp:posOffset>
                </wp:positionH>
                <wp:positionV relativeFrom="paragraph">
                  <wp:posOffset>-450850</wp:posOffset>
                </wp:positionV>
                <wp:extent cx="7526655" cy="10720705"/>
                <wp:effectExtent l="0" t="0" r="17145" b="444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35" y="81280"/>
                          <a:ext cx="7526655" cy="107207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3.95pt;margin-top:-35.5pt;height:844.15pt;width:592.65pt;z-index:-251672576;v-text-anchor:middle;mso-width-relative:page;mso-height-relative:page;" fillcolor="#FFFFFF [3212]" filled="t" stroked="f" coordsize="21600,21600" o:gfxdata="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DrCrn9cAAAANAQAADwAAAAAA&#10;AAABACAAAAAiAAAAZHJzL2Rvd25yZXYueG1sUEsBAhQAFAAAAAgAh07iQD9RomdNAgAAcgQAAA4A&#10;AAAAAAAAAQAgAAAAJgEAAGRycy9lMm9Eb2MueG1sUEsFBgAAAAAGAAYAWQEAAOU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ge">
                  <wp:posOffset>123825</wp:posOffset>
                </wp:positionV>
                <wp:extent cx="4890770" cy="931545"/>
                <wp:effectExtent l="0" t="0" r="0" b="190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0770" cy="931545"/>
                          <a:chOff x="0" y="0"/>
                          <a:chExt cx="4890827" cy="932179"/>
                        </a:xfrm>
                      </wpg:grpSpPr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95499" cy="932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</w:pPr>
                              <w:r>
                                <w:rPr>
                                  <w:rFonts w:hint="eastAsia" w:ascii="微软雅黑" w:hAnsi="微软雅黑"/>
                                  <w:color w:val="4E7282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6348" y="180889"/>
                            <a:ext cx="2824479" cy="5710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细心从每一个小细节开始。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400" w:lineRule="exact"/>
                              </w:pPr>
                              <w:r>
                                <w:rPr>
                                  <w:rFonts w:ascii="微软雅黑" w:hAnsi="微软雅黑"/>
                                  <w:color w:val="4E7282"/>
                                  <w:sz w:val="36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25pt;margin-top:9.75pt;height:73.35pt;width:385.1pt;mso-position-vertical-relative:page;z-index:251644928;mso-width-relative:page;mso-height-relative:page;" coordsize="4890827,932179" o:gfxdata="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">
                <o:lock v:ext="edit" aspectratio="f"/>
                <v:shape id="文本框 2" o:spid="_x0000_s1026" o:spt="202" type="#_x0000_t202" style="position:absolute;left:0;top:0;height:932179;width:2095499;" filled="f" stroked="f" coordsize="21600,21600" o:gfxdata="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bOHc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</w:pPr>
                        <w:r>
                          <w:rPr>
                            <w:rFonts w:hint="eastAsia" w:ascii="微软雅黑" w:hAnsi="微软雅黑"/>
                            <w:color w:val="4E7282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个人简历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066348;top:180889;height:571003;width:2824479;v-text-anchor:middle;" filled="f" stroked="f" coordsize="21600,21600" o:gfxdata="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vqkN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细心从每一个小细节开始。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400" w:lineRule="exact"/>
                        </w:pPr>
                        <w:r>
                          <w:rPr>
                            <w:rFonts w:ascii="微软雅黑" w:hAnsi="微软雅黑"/>
                            <w:color w:val="4E7282"/>
                            <w:sz w:val="36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Personal resume</w:t>
                        </w:r>
                      </w:p>
                    </w:txbxContent>
                  </v:textbox>
                </v:shape>
                <v:line id="_x0000_s1026" o:spid="_x0000_s1026" o:spt="20" style="position:absolute;left:2028825;top:180889;height:571003;width:0;" filled="f" stroked="t" coordsize="21600,21600" o:gfxdata="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SkRU74A&#10;AADa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ge">
                  <wp:posOffset>1676400</wp:posOffset>
                </wp:positionV>
                <wp:extent cx="4648200" cy="1189355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8200" cy="1189355"/>
                          <a:chOff x="0" y="0"/>
                          <a:chExt cx="4648834" cy="1189989"/>
                        </a:xfrm>
                      </wpg:grpSpPr>
                      <wps:wsp>
                        <wps:cNvPr id="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29484" cy="11899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姓    名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eastAsia="zh-CN"/>
                                </w:rPr>
                                <w:t>林晓云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民    族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：汉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电    话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：13500135000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邮    箱：service@500d.me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住    址：广东省广州市海珠区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19350" y="0"/>
                            <a:ext cx="2229484" cy="11899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出生年月：1996.05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身    高：177cm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政治面貌：中共党员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毕业院校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eastAsia="zh-CN"/>
                                </w:rPr>
                                <w:t>广州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科技大学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学    历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：本科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pt;margin-top:132pt;height:93.65pt;width:366pt;mso-position-vertical-relative:page;z-index:251660288;mso-width-relative:page;mso-height-relative:page;" coordsize="4648834,1189989" o:gfxdata="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mqu/02gAA&#10;AAoBAAAPAAAAAAAAAAEAIAAAACIAAABkcnMvZG93bnJldi54bWxQSwECFAAUAAAACACHTuJAktbR&#10;k44CAABjBwAADgAAAAAAAAABACAAAAApAQAAZHJzL2Uyb0RvYy54bWxQSwUGAAAAAAYABgBZAQAA&#10;KQYAAAAA&#10;">
                <o:lock v:ext="edit" aspectratio="f"/>
                <v:shape id="_x0000_s1026" o:spid="_x0000_s1026" o:spt="202" type="#_x0000_t202" style="position:absolute;left:0;top:0;height:1189989;width:2229484;v-text-anchor:middle;" filled="f" stroked="f" coordsize="21600,21600" o:gfxdata="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7p2Bu8AAAA&#10;2g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姓    名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eastAsia="zh-CN"/>
                          </w:rPr>
                          <w:t>林晓云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民    族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：汉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电    话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：13500135000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邮    箱：service@500d.me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住    址：广东省广州市海珠区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419350;top:0;height:1189989;width:2229484;v-text-anchor:middle;" filled="f" stroked="f" coordsize="21600,21600" o:gfxdata="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pX2AvQAA&#10;ANo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出生年月：1996.05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身    高：177cm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政治面貌：中共党员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毕业院校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eastAsia="zh-CN"/>
                          </w:rPr>
                          <w:t>广州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科技大学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学    历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：本科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5314950</wp:posOffset>
                </wp:positionH>
                <wp:positionV relativeFrom="page">
                  <wp:posOffset>409575</wp:posOffset>
                </wp:positionV>
                <wp:extent cx="281305" cy="287655"/>
                <wp:effectExtent l="0" t="0" r="4445" b="0"/>
                <wp:wrapNone/>
                <wp:docPr id="10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3" o:spid="_x0000_s1026" o:spt="100" style="position:absolute;left:0pt;margin-left:418.5pt;margin-top:32.25pt;height:22.65pt;width:22.15pt;mso-position-vertical-relative:page;z-index:251649024;mso-width-relative:page;mso-height-relative:page;" fillcolor="#C19F67" filled="t" stroked="f" coordsize="192,196" o:gfxdata="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<v:path o:connectlocs="0,143827;140652,0;281305,143827;140652,287655;0,143827;244676,101266;244676,101266;246141,108604;147978,142359;137722,142359;86442,126215;143582,102733;145047,95395;145047,95395;139187,92460;71791,120345;71791,121813;58605,151165;64465,159971;60070,168777;45419,223079;29302,214273;49814,170244;42488,159971;49814,149698;61535,117410;38093,108604;38093,101266;136257,66043;147978,66043;244676,101266;137722,155568;137722,155568;147978,155568;210978,135021;210978,168777;205118,177582;80582,180518;76186,174647;80582,162906;74721,151165;74721,135021;137722,155568;137722,155568;137722,155568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5762625</wp:posOffset>
                </wp:positionH>
                <wp:positionV relativeFrom="page">
                  <wp:posOffset>409575</wp:posOffset>
                </wp:positionV>
                <wp:extent cx="280035" cy="287655"/>
                <wp:effectExtent l="0" t="0" r="5715" b="0"/>
                <wp:wrapNone/>
                <wp:docPr id="9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53.75pt;margin-top:32.25pt;height:22.65pt;width:22.05pt;mso-position-vertical-relative:page;z-index:251648000;mso-width-relative:page;mso-height-relative:page;" fillcolor="#C19F67" filled="t" stroked="f" coordsize="191,196" o:gfxdata="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<v:path o:connectlocs="0,143827;140750,0;280035,143827;140750,287655;0,143827;123156,154100;123156,159971;129021,165841;149547,165841;153945,159971;153945,154100;149547,148230;129021,148230;123156,154100;105562,92460;171539,92460;215524,92460;221388,99798;221388,129151;170073,151165;161276,151165;161276,145295;153945,140892;120224,140892;115825,145295;115825,151165;108495,151165;58646,129151;58646,101266;63044,92460;105562,92460;159810,92460;171539,92460;173005,73381;162742,66043;114359,66043;105562,73381;105562,92460;118758,92460;118758,82187;121690,76316;156878,76316;159810,82187;159810,92460;221388,135021;161276,158503;161276,165841;153945,174647;123156,174647;117292,165841;117292,158503;58646,135021;58646,214273;64510,221611;212592,221611;221388,212805;221388,135021;221388,135021;221388,135021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6210300</wp:posOffset>
                </wp:positionH>
                <wp:positionV relativeFrom="page">
                  <wp:posOffset>409575</wp:posOffset>
                </wp:positionV>
                <wp:extent cx="287655" cy="287655"/>
                <wp:effectExtent l="0" t="0" r="0" b="0"/>
                <wp:wrapNone/>
                <wp:docPr id="4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89pt;margin-top:32.25pt;height:22.65pt;width:22.65pt;mso-position-vertical-relative:page;z-index:251646976;mso-width-relative:page;mso-height-relative:page;" fillcolor="#C19F67" filled="t" stroked="f" coordsize="264,264" o:gfxdata="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" path="m0,132c0,59,59,0,132,0c205,0,264,59,264,132c264,205,205,264,132,264c59,264,0,205,0,132xm117,59c118,59,118,59,118,59c134,59,149,59,164,59c164,59,164,59,164,59c166,59,167,59,167,60c167,61,167,61,167,61c167,87,167,114,167,139c167,140,167,141,167,141c167,144,169,146,172,146c176,146,178,144,178,140c178,114,178,87,178,61c178,58,178,55,176,52c173,48,169,47,164,47c143,47,121,47,99,47c98,47,96,47,94,47c91,47,88,48,85,51c83,54,81,57,81,61c82,87,82,114,82,140c82,149,82,159,81,168c81,170,82,172,84,174c97,186,109,199,122,211c123,213,125,214,127,215c132,217,137,215,141,211c153,199,166,187,178,174c180,173,181,171,181,169c182,167,182,166,181,164c179,162,177,162,175,162c148,162,122,162,94,162c94,162,94,162,93,162c93,161,93,161,93,160c93,128,93,94,93,61c93,61,93,61,93,61c94,59,94,59,96,59c98,59,101,59,104,59c104,59,104,59,105,59c105,59,105,59,105,60c105,87,105,113,105,139c105,140,106,141,106,141c106,144,107,145,109,146c111,147,113,146,115,145c117,144,117,142,117,139c117,113,117,87,117,60c117,59,117,59,117,59xm101,174c121,174,141,174,162,174c162,174,162,174,162,174c152,184,142,194,132,203c132,204,132,204,130,203c121,194,111,184,101,174c101,174,101,174,101,174xe">
                <v:path o:connectlocs="0,143827;143827,0;287655,143827;143827,287655;0,143827;127483,64286;128573,64286;178694,64286;178694,64286;181963,65376;181963,66465;181963,151454;181963,153633;187411,159081;193949,152544;193949,66465;191770,56659;178694,51211;107870,51211;102422,51211;92616,55569;88257,66465;89347,152544;88257,183053;91526,189590;132931,229906;138379,234264;153633,229906;193949,189590;197218,184142;197218,178694;190680,176515;102422,176515;101333,176515;101333,174336;101333,66465;101333,66465;104601,64286;113318,64286;114408,64286;114408,65376;114408,151454;115497,153633;118766,159081;125304,157992;127483,151454;127483,65376;127483,64286;110049,189590;176515,189590;176515,189590;143827,221189;141648,221189;110049,189590;110049,189590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ge">
                  <wp:posOffset>1381125</wp:posOffset>
                </wp:positionV>
                <wp:extent cx="6781800" cy="283845"/>
                <wp:effectExtent l="0" t="0" r="19050" b="190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8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1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4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25pt;margin-top:108.75pt;height:22.35pt;width:534pt;mso-position-vertical-relative:page;z-index:251664384;mso-width-relative:page;mso-height-relative:page;" coordsize="6781800,284400" o:gfxdata="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hZo/fr4AAADb&#10;AAAADwAAAGRycy9kb3ducmV2LnhtbEWPQWuDQBSE74X8h+UFemtWE1qCyRpCSEMPUqgWSm4P90VF&#10;9624W43/vlso9DjMzDfM/nA3nRhpcI1lBfEqAkFcWt1wpeCzeH3agnAeWWNnmRTM5OCQLh72mGg7&#10;8QeNua9EgLBLUEHtfZ9I6cqaDLqV7YmDd7ODQR/kUEk94BTgppPrKHqRBhsOCzX2dKqpbPNvo+Ay&#10;4XTcxOcxa2+n+Vo8v39lMSn1uIyjHQhPd/8f/mu/aQXbNfx+CT9Apj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aP36+AAAA2wAAAA8AAAAAAAAAAQAgAAAAIgAAAGRycy9kb3ducmV2Lnht&#10;bFBLAQIUABQAAAAIAIdO4kAzLwWeOwAAADkAAAAVAAAAAAAAAAEAIAAAAA0BAABkcnMvZ3JvdXBz&#10;aGFwZXhtbC54bWxQSwUGAAAAAAYABgBgAQAAygMAAAAA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8HOP3rUAAADb&#10;AAAADwAAAGRycy9kb3ducmV2LnhtbEVPvQrCMBDeBd8hnOCmaRVEq6mDIDq4+IPz0ZxtbXMpTdT6&#10;9kYQ3O7j+73VujO1eFLrSssK4nEEgjizuuRcweW8Hc1BOI+ssbZMCt7kYJ32eytMtH3xkZ4nn4sQ&#10;wi5BBYX3TSKlywoy6Ma2IQ7czbYGfYBtLnWLrxBuajmJopk0WHJoKLChTUFZdXoYBXV3wPu06hb5&#10;Npb6Os12RLhTajiIoyUIT53/i3/uvQ7zJ/D9JRwg0w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8HOP3rUAAADbAAAADwAA&#10;AAAAAAABACAAAAAiAAAAZHJzL2Rvd25yZXYueG1sUEsBAhQAFAAAAAgAh07iQDMvBZ47AAAAOQAA&#10;ABAAAAAAAAAAAQAgAAAABAEAAGRycy9zaGFwZXhtbC54bWxQSwUGAAAAAAYABgBbAQAArgMA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基本</w:t>
                          </w:r>
                          <w:r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信息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gSWpHbsAAADb&#10;AAAADwAAAGRycy9kb3ducmV2LnhtbEVPTWvCQBC9F/oflin01uymBZHoKiKWBgWp0Yu3ITsmwexs&#10;yG6j/ntXEHqbx/uc6fxqWzFQ7xvHGtJEgSAunWm40nDYf3+MQfiAbLB1TBpu5GE+e32ZYmbchXc0&#10;FKESMYR9hhrqELpMSl/WZNEnriOO3Mn1FkOEfSVNj5cYblv5qdRIWmw4NtTY0bKm8lz8WQ2rzfh4&#10;WG9XqvrFNv2hIV8UKtf6/S1VExCBruFf/HTnJs7/gscv8QA5u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SWpHbsAAADb&#10;AAAADwAAAAAAAAABACAAAAAiAAAAZHJzL2Rvd25yZXYueG1sUEsBAhQAFAAAAAgAh07iQDMvBZ47&#10;AAAAOQAAABAAAAAAAAAAAQAgAAAACgEAAGRycy9zaGFwZXhtbC54bWxQSwUGAAAAAAYABgBbAQAA&#10;tAMAAAAA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_x0000_s1026" o:spid="_x0000_s1026" o:spt="20" style="position:absolute;left:133350;top:209550;height:0;width:6648450;" filled="f" stroked="t" coordsize="21600,21600" o:gfxdata="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4acIHtAAAANsAAAAPAAAA&#10;AAAAAAEAIAAAACIAAABkcnMvZG93bnJldi54bWxQSwECFAAUAAAACACHTuJAMy8FnjsAAAA5AAAA&#10;EAAAAAAAAAABACAAAAADAQAAZHJzL3NoYXBleG1sLnhtbFBLBQYAAAAABgAGAFsBAACtAwAA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rFonts w:hint="eastAsia" w:ascii="微软雅黑" w:hAnsi="微软雅黑"/>
          <w:szCs w:val="21"/>
        </w:rPr>
        <mc:AlternateContent>
          <mc:Choice Requires="wpg">
            <w:drawing>
              <wp:anchor distT="0" distB="0" distL="114300" distR="114300" simplePos="0" relativeHeight="251651072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1016635</wp:posOffset>
                </wp:positionV>
                <wp:extent cx="7815580" cy="190500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80.05pt;height:15pt;width:615.4pt;mso-position-horizontal:center;mso-position-horizontal-relative:margin;mso-position-vertical-relative:page;z-index:-251665408;mso-width-relative:page;mso-height-relative:page;" coordsize="7817283,191707" o:gfxdata="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">
                <o:lock v:ext="edit" aspectratio="f"/>
                <v:shape id="矩形 4" o:spid="_x0000_s1026" o:spt="100" style="position:absolute;left:0;top:0;height:190500;width:4572000;v-text-anchor:middle;" fillcolor="#4E7282" filled="t" stroked="f" coordsize="4391025,190500" o:gfxdata="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9/dar4A&#10;AADbAAAADwAAAAAAAAABACAAAAAiAAAAZHJzL2Rvd25yZXYueG1sUEsBAhQAFAAAAAgAh07iQDMv&#10;BZ47AAAAOQAAABAAAAAAAAAAAQAgAAAADQEAAGRycy9zaGFwZXhtbC54bWxQSwUGAAAAAAYABgBb&#10;AQAAtwMAAAAA&#10;" path="m0,0l4267200,0,4391025,190500,0,190500,0,0xe">
                  <v:path o:connectlocs="0,0;4443071,0;4572000,190500;0,1905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5" o:spid="_x0000_s1026" o:spt="100" style="position:absolute;left:4508389;top:47707;height:144000;width:3308894;v-text-anchor:middle;" fillcolor="#C19F67" filled="t" stroked="f" coordsize="3308894,190500" o:gfxdata="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0+pmm8AAAA&#10;2wAAAA8AAAAAAAAAAQAgAAAAIgAAAGRycy9kb3ducmV2LnhtbFBLAQIUABQAAAAIAIdO4kAzLwWe&#10;OwAAADkAAAAQAAAAAAAAAAEAIAAAAAsBAABkcnMvc2hhcGV4bWwueG1sUEsFBgAAAAAGAAYAWwEA&#10;ALUDAAAAAA==&#10;" path="m0,0l3308894,0,3308894,190500,105319,190500,0,0xe">
                  <v:path o:connectlocs="0,0;3308894,0;3308894,144000;105319,1440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adjustRightInd w:val="0"/>
        <w:snapToGrid w:val="0"/>
      </w:pPr>
      <w:r>
        <w:rPr>
          <w:rFonts w:hint="eastAsia" w:ascii="微软雅黑" w:hAnsi="微软雅黑"/>
          <w:szCs w:val="21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25pt;margin-top:92.2pt;height:708pt;width:0pt;mso-position-vertical-relative:page;z-index:-251663360;mso-width-relative:page;mso-height-relative:page;" filled="f" stroked="t" coordsize="21600,21600" o:gfxdata="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CrUplW1QAAAAoBAAAPAAAAAAAAAAEAIAAAACIAAABkcnMvZG93bnJldi54bWxQ&#10;SwECFAAUAAAACACHTuJAn5i2B8EBAABOAwAADgAAAAAAAAABACAAAAAkAQAAZHJzL2Uyb0RvYy54&#10;bWxQSwUGAAAAAAYABgBZAQAAVwUAAAAA&#10;">
                <v:fill on="f" focussize="0,0"/>
                <v:stroke color="#4E7282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5558155</wp:posOffset>
            </wp:positionH>
            <wp:positionV relativeFrom="page">
              <wp:posOffset>1678305</wp:posOffset>
            </wp:positionV>
            <wp:extent cx="879475" cy="1317625"/>
            <wp:effectExtent l="0" t="0" r="15875" b="15875"/>
            <wp:wrapNone/>
            <wp:docPr id="80" name="图片 80" descr="D:\桌面\桌面文件\登记照4\b45b24a035ab8dc13439ee22e78fc4b5cae72d6a9fc0-9kOplT_fw658.jpgb45b24a035ab8dc13439ee22e78fc4b5cae72d6a9fc0-9kOplT_fw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 descr="D:\桌面\桌面文件\登记照4\b45b24a035ab8dc13439ee22e78fc4b5cae72d6a9fc0-9kOplT_fw658.jpgb45b24a035ab8dc13439ee22e78fc4b5cae72d6a9fc0-9kOplT_fw658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9475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2922905</wp:posOffset>
                </wp:positionV>
                <wp:extent cx="6781800" cy="283845"/>
                <wp:effectExtent l="0" t="0" r="19050" b="1905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2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2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230.15pt;height:22.35pt;width:534pt;mso-position-vertical-relative:page;z-index:251671552;mso-width-relative:page;mso-height-relative:page;" coordsize="6781800,284400" o:gfxdata="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zs3bFLcAAADb&#10;AAAADwAAAGRycy9kb3ducmV2LnhtbEWPzQrCMBCE74LvEFbwpmkVRKupB0H04MUfPC/N2tY2m9JE&#10;rW9vBMHjMDPfMKt1Z2rxpNaVlhXE4wgEcWZ1ybmCy3k7moNwHlljbZkUvMnBOu33Vpho++IjPU8+&#10;FwHCLkEFhfdNIqXLCjLoxrYhDt7NtgZ9kG0udYuvADe1nETRTBosOSwU2NCmoKw6PYyCujvgfVp1&#10;i3wbS32dZjsi3Ck1HMTREoSnzv/Dv/ZeK5jE8P0SfoBM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OzdsUtwAAANsAAAAP&#10;AAAAAAAAAAEAIAAAACIAAABkcnMvZG93bnJldi54bWxQSwECFAAUAAAACACHTuJAMy8FnjsAAAA5&#10;AAAAEAAAAAAAAAABACAAAAAGAQAAZHJzL3NoYXBleG1sLnhtbFBLBQYAAAAABgAGAFsBAACwAwAA&#10;AAA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IAXGO70AAADb&#10;AAAADwAAAGRycy9kb3ducmV2LnhtbEWPQWvCQBSE74X+h+UVequ7yaFIdBUpFkMFsTEXb4/sMwlm&#10;34bsGu2/dwWhx2FmvmHmy5vtxEiDbx1rSCYKBHHlTMu1hvLw/TEF4QOywc4xafgjD8vF68scM+Ou&#10;/EtjEWoRIewz1NCE0GdS+qohi37ieuLondxgMUQ51NIMeI1w28lUqU9pseW40GBPXw1V5+JiNay3&#10;02P5s1ureo9dsqExXxUq1/r9LVEzEIFu4T/8bOdGQ5rC40v8AXJ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BcY7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OeyQzrcAAADb&#10;AAAADwAAAGRycy9kb3ducmV2LnhtbEWPzQrCMBCE74LvEFbwpqkVRKpRUCh4Ev8eYGnWptpsahP/&#10;3t4IgsdhZr5h5suXrcWDWl85VjAaJiCIC6crLhWcjvlgCsIHZI21Y1LwJg/LRbczx0y7J+/pcQil&#10;iBD2GSowITSZlL4wZNEPXUMcvbNrLYYo21LqFp8RbmuZJslEWqw4LhhsaG2ouB7uVkFu7tvdbRX0&#10;yd1yaS/kN+vUK9XvjZIZiECv8A//2hutIB3D90v8AXLx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57JDO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3190240</wp:posOffset>
                </wp:positionV>
                <wp:extent cx="6429375" cy="982345"/>
                <wp:effectExtent l="0" t="0" r="0" b="0"/>
                <wp:wrapNone/>
                <wp:docPr id="2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982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2005.07-2009.06      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eastAsia="zh-CN"/>
                              </w:rPr>
                              <w:t>广州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科技大学  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市场营销（本科）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主修课程：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管理学、微观经济学、宏观经济学、管理信息系统、统计学、会计学、财务管理、市场营销、经济法、消费者行为学、国际市场营销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251.2pt;height:77.35pt;width:506.25pt;mso-position-vertical-relative:page;z-index:251672576;v-text-anchor:middle;mso-width-relative:page;mso-height-relative:page;" filled="f" stroked="f" coordsize="21600,21600" o:gfxdata="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Oo841tsAAAALAQAADwAAAAAAAAABACAA&#10;AAAiAAAAZHJzL2Rvd25yZXYueG1sUEsBAhQAFAAAAAgAh07iQGZm0ZQKAgAA3gMAAA4AAAAAAAAA&#10;AQAgAAAAKgEAAGRycy9lMm9Eb2MueG1sUEsFBgAAAAAGAAYAWQEAAKY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2005.07-2009.06      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eastAsia="zh-CN"/>
                        </w:rPr>
                        <w:t>广州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科技大学   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      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市场营销（本科）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主修课程：</w:t>
                      </w:r>
                    </w:p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管理学、微观经济学、宏观经济学、管理信息系统、统计学、会计学、财务管理、市场营销、经济法、消费者行为学、国际市场营销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9303385</wp:posOffset>
                </wp:positionV>
                <wp:extent cx="6781800" cy="283210"/>
                <wp:effectExtent l="0" t="0" r="19050" b="2540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73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74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5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6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732.55pt;height:22.3pt;width:534pt;mso-position-vertical-relative:page;z-index:251705344;mso-width-relative:page;mso-height-relative:page;" coordsize="6781800,284400" o:gfxdata="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3wPqwr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f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wPqwr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zQlXkbgAAADb&#10;AAAADwAAAGRycy9kb3ducmV2LnhtbEWPSwvCMBCE74L/IazgTdOq+KhGD4LowYsPPC/N2labTWmi&#10;1n9vBMHjMDPfMItVY0rxpNoVlhXE/QgEcWp1wZmC82nTm4JwHlljaZkUvMnBatluLTDR9sUHeh59&#10;JgKEXYIKcu+rREqX5mTQ9W1FHLyrrQ36IOtM6hpfAW5KOYiisTRYcFjIsaJ1Tun9+DAKymaPt+G9&#10;mWWbWOrLMN0S4VapbieO5iA8Nf4f/rV3WsFkBN8v4QfI5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QlXkbgAAADbAAAA&#10;DwAAAAAAAAABACAAAAAiAAAAZHJzL2Rvd25yZXYueG1sUEsBAhQAFAAAAAgAh07iQDMvBZ47AAAA&#10;OQAAABAAAAAAAAAAAQAgAAAABwEAAGRycy9zaGFwZXhtbC54bWxQSwUGAAAAAAYABgBbAQAAsQMA&#10;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vF9xUr0AAADb&#10;AAAADwAAAGRycy9kb3ducmV2LnhtbEWPQWvCQBSE7wX/w/IEb3U3Ba2kriJiMSgUjV56e2Rfk9Ds&#10;25Bdo/57Vyj0OMzMN8x8ebON6KnztWMNyViBIC6cqbnUcD59vs5A+IBssHFMGu7kYbkYvMwxNe7K&#10;R+rzUIoIYZ+ihiqENpXSFxVZ9GPXEkfvx3UWQ5RdKU2H1wi3jXxTaiot1hwXKmxpXVHxm1+shs1+&#10;9n3efW1UecAm2VKfrXKVaT0aJuoDRKBb+A//tTOj4X0Czy/xB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X3FS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OigcS7cAAADb&#10;AAAADwAAAGRycy9kb3ducmV2LnhtbEWPzQrCMBCE74LvEFbwZlM9qFSjoFDwJP49wNKsTbXZ1Cb+&#10;vb0RBI/DzHzDzJcvW4sHtb5yrGCYpCCIC6crLhWcjvlgCsIHZI21Y1LwJg/LRbczx0y7J+/pcQil&#10;iBD2GSowITSZlL4wZNEnriGO3tm1FkOUbSl1i88It7UcpelYWqw4LhhsaG2ouB7uVkFu7tvdbRX0&#10;yd1yaS/kN+uRV6rfG6YzEIFe4R/+tTdawWQM3y/xB8jF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6KBxL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9578975</wp:posOffset>
                </wp:positionV>
                <wp:extent cx="6429375" cy="535940"/>
                <wp:effectExtent l="0" t="0" r="0" b="0"/>
                <wp:wrapNone/>
                <wp:docPr id="7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53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754.25pt;height:42.2pt;width:506.25pt;mso-position-vertical-relative:page;z-index:251706368;v-text-anchor:middle;mso-width-relative:page;mso-height-relative:page;" filled="f" stroked="f" coordsize="21600,21600" o:gfxdata="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cqGGKtsAAAANAQAADwAAAAAAAAAB&#10;ACAAAAAiAAAAZHJzL2Rvd25yZXYueG1sUEsBAhQAFAAAAAgAh07iQKDIJsANAgAA3gMAAA4AAAAA&#10;AAAAAQAgAAAAKgEAAGRycy9lMm9Eb2MueG1sUEsFBgAAAAAGAAYAWQEAAKk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8"/>
                        <w:adjustRightInd w:val="0"/>
                        <w:snapToGrid w:val="0"/>
                        <w:ind w:firstLine="0"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8208010</wp:posOffset>
                </wp:positionV>
                <wp:extent cx="6781800" cy="283210"/>
                <wp:effectExtent l="0" t="0" r="19050" b="254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6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6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技能证书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6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646.3pt;height:22.3pt;width:534pt;mso-position-vertical-relative:page;z-index:251700224;mso-width-relative:page;mso-height-relative:page;" coordsize="6781800,284400" o:gfxdata="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xURH874AAADb&#10;AAAADwAAAGRycy9kb3ducmV2LnhtbEWPQWvCQBSE7wX/w/IKvdXNtlQkdQ0lWOlBhKogvT2yzyQk&#10;+zZk1yT++25B6HGYmW+YVTbZVgzU+9qxBjVPQBAXztRcajgdP5+XIHxANtg6Jg038pCtZw8rTI0b&#10;+ZuGQyhFhLBPUUMVQpdK6YuKLPq564ijd3G9xRBlX0rT4xjhtpUvSbKQFmuOCxV2lFdUNIer1bAd&#10;cfx4VZth11zy28/xbX/eKdL66VEl7yACTeE/fG9/GQ0LBX9f4g+Q61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VER/O+AAAA2wAAAA8AAAAAAAAAAQAgAAAAIgAAAGRycy9kb3ducmV2Lnht&#10;bFBLAQIUABQAAAAIAIdO4kAzLwWeOwAAADkAAAAVAAAAAAAAAAEAIAAAAA0BAABkcnMvZ3JvdXBz&#10;aGFwZXhtbC54bWxQSwUGAAAAAAYABgBgAQAAygMAAAAA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qHX8o7gAAADb&#10;AAAADwAAAGRycy9kb3ducmV2LnhtbEWPzQrCMBCE74LvEFbwpmkVRKupB0H04MUfPC/N2tY2m9JE&#10;rW9vBMHjMDPfMKt1Z2rxpNaVlhXE4wgEcWZ1ybmCy3k7moNwHlljbZkUvMnBOu33Vpho++IjPU8+&#10;FwHCLkEFhfdNIqXLCjLoxrYhDt7NtgZ9kG0udYuvADe1nETRTBosOSwU2NCmoKw6PYyCujvgfVp1&#10;i3wbS32dZjsi3Ck1HMTREoSnzv/Dv/ZeK5hN4Psl/ACZf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HX8o7gAAADbAAAA&#10;DwAAAAAAAAABACAAAAAiAAAAZHJzL2Rvd25yZXYueG1sUEsBAhQAFAAAAAgAh07iQDMvBZ47AAAA&#10;OQAAABAAAAAAAAAAAQAgAAAABwEAAGRycy9zaGFwZXhtbC54bWxQSwUGAAAAAAYABgBbAQAAsQMA&#10;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技能证书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2SPaYL0AAADb&#10;AAAADwAAAGRycy9kb3ducmV2LnhtbEWPQWvCQBSE7wX/w/KE3upuKohEN0FEaWih1OjF2yP7TILZ&#10;tyG7Rvvvu4VCj8PMfMOs84ftxEiDbx1rSGYKBHHlTMu1htNx/7IE4QOywc4xafgmD3k2eVpjatyd&#10;DzSWoRYRwj5FDU0IfSqlrxqy6GeuJ47exQ0WQ5RDLc2A9wi3nXxVaiEtthwXGuxp21B1LW9Ww+5j&#10;eT69f+5U/YVd8kZjsSlVofXzNFErEIEe4T/81y6MhsUcfr/EHyC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I9pg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IG+xercAAADb&#10;AAAADwAAAGRycy9kb3ducmV2LnhtbEWPzQrCMBCE74LvEFbwZlNFRKpRUCh4Ev8eYGnWptpsahP/&#10;3t4IgsdhZr5h5suXrcWDWl85VjBMUhDEhdMVlwpOx3wwBeEDssbaMSl4k4flotuZY6bdk/f0OIRS&#10;RAj7DBWYEJpMSl8YsugT1xBH7+xaiyHKtpS6xWeE21qO0nQiLVYcFww2tDZUXA93qyA39+3utgr6&#10;5G65tBfym/XIK9XvDdMZiECv8A//2hutYDKG75f4A+Ti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gb7F6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8484235</wp:posOffset>
                </wp:positionV>
                <wp:extent cx="6429375" cy="753745"/>
                <wp:effectExtent l="0" t="0" r="0" b="0"/>
                <wp:wrapNone/>
                <wp:docPr id="6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753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普通话一级甲等；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大学英语四/六级（CET-4/6），良好的听说读写能力，快速浏览英语专业文件及书籍；</w:t>
                            </w:r>
                          </w:p>
                          <w:p>
                            <w:pPr>
                              <w:pStyle w:val="8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通过全国计算机二级考试，熟练运用office相关软件。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668.05pt;height:59.35pt;width:506.25pt;mso-position-vertical-relative:page;z-index:251701248;v-text-anchor:middle;mso-width-relative:page;mso-height-relative:page;" filled="f" stroked="f" coordsize="21600,21600" o:gfxdata="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vLwFBNwAAAANAQAADwAAAAAAAAAB&#10;ACAAAAAiAAAAZHJzL2Rvd25yZXYueG1sUEsBAhQAFAAAAAgAh07iQNHLDF4MAgAA3gMAAA4AAAAA&#10;AAAAAQAgAAAAKwEAAGRycy9lMm9Eb2MueG1sUEsFBgAAAAAGAAYAWQEAAKk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普通话一级甲等；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大学英语四/六级（CET-4/6），良好的听说读写能力，快速浏览英语专业文件及书籍；</w:t>
                      </w:r>
                    </w:p>
                    <w:p>
                      <w:pPr>
                        <w:pStyle w:val="8"/>
                        <w:adjustRightInd w:val="0"/>
                        <w:snapToGrid w:val="0"/>
                        <w:ind w:firstLine="0"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通过全国计算机二级考试，熟练运用office相关软件。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6655435</wp:posOffset>
                </wp:positionV>
                <wp:extent cx="6781800" cy="283210"/>
                <wp:effectExtent l="0" t="0" r="19050" b="254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4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4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校园经历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524.05pt;height:22.3pt;width:534pt;mso-position-vertical-relative:page;z-index:251694080;mso-width-relative:page;mso-height-relative:page;" coordsize="6781800,284400" o:gfxdata="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ExI+tLgAAADb&#10;AAAADwAAAGRycy9kb3ducmV2LnhtbEWPzQrCMBCE74LvEFbwZtOqiFajB0H04MUfPC/N2labTWmi&#10;1rc3guBxmJlvmMWqNZV4UuNKywqSKAZBnFldcq7gfNoMpiCcR9ZYWSYFb3KwWnY7C0y1ffGBnkef&#10;iwBhl6KCwvs6ldJlBRl0ka2Jg3e1jUEfZJNL3eArwE0lh3E8kQZLDgsF1rQuKLsfH0ZB1e7xNrq3&#10;s3yTSH0ZZVsi3CrV7yXxHISn1v/Dv/ZOKxgn8P0SfoBcf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xI+tLgAAADbAAAA&#10;DwAAAAAAAAABACAAAAAiAAAAZHJzL2Rvd25yZXYueG1sUEsBAhQAFAAAAAgAh07iQDMvBZ47AAAA&#10;OQAAABAAAAAAAAAAAQAgAAAABwEAAGRycy9zaGFwZXhtbC54bWxQSwUGAAAAAAYABgBbAQAAsQMA&#10;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校园经历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/dojm70AAADb&#10;AAAADwAAAGRycy9kb3ducmV2LnhtbEWPQWvCQBSE70L/w/IKvZndSBFJXaUUi0FBNPXS2yP7moRm&#10;34bsGvXfu4LgcZiZb5j58mJbMVDvG8ca0kSBIC6dabjScPz5Hs9A+IBssHVMGq7kYbl4Gc0xM+7M&#10;BxqKUIkIYZ+hhjqELpPSlzVZ9InriKP353qLIcq+kqbHc4TbVk6UmkqLDceFGjv6qqn8L05Ww2o7&#10;+z1uditV7bFN1zTkn4XKtX57TdUHiECX8Aw/2rnR8D6B+5f4A+T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2iOb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5DN1brcAAADb&#10;AAAADwAAAGRycy9kb3ducmV2LnhtbEWP2wrCMBBE3wX/Iazgm6ZeEKlGQaHgk3j7gKVZm2qzqU28&#10;/b0RBB+HmTnDzJcvW4kHNb50rGDQT0AQ506XXCg4HbPeFIQPyBorx6TgTR6Wi3Zrjql2T97T4xAK&#10;ESHsU1RgQqhTKX1uyKLvu5o4emfXWAxRNoXUDT4j3FZymCQTabHkuGCwprWh/Hq4WwWZuW93t1XQ&#10;J3fLpL2Q36yHXqluZ5DMQAR6hX/4195oBeMRfL/EHyA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kM3Vu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6931660</wp:posOffset>
                </wp:positionV>
                <wp:extent cx="6429375" cy="1200150"/>
                <wp:effectExtent l="0" t="0" r="0" b="0"/>
                <wp:wrapNone/>
                <wp:docPr id="4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20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2009.03-2011.06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广州五百丁信息科技有限公司          校园大使主席 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目标带领自己的团队，辅助五百丁公司完成在各高校的“伏龙计划”，向全球顶尖的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AXA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金融公司推送实习生资源。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整体运营前期开展了相关的线上线下宣传活动，中期为进行咨询的人员提供讲解。后期进行了项目的维护阶段，保证了整个项目的完整性。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545.8pt;height:94.5pt;width:506.25pt;mso-position-vertical-relative:page;z-index:251695104;v-text-anchor:middle;mso-width-relative:page;mso-height-relative:page;" filled="f" stroked="f" coordsize="21600,21600" o:gfxdata="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lWJb0tsAAAANAQAADwAAAAAAAAAB&#10;ACAAAAAiAAAAZHJzL2Rvd25yZXYueG1sUEsBAhQAFAAAAAgAh07iQI1Tn78NAgAA3wMAAA4AAAAA&#10;AAAAAQAgAAAAKgEAAGRycy9lMm9Eb2MueG1sUEsFBgAAAAAGAAYAWQEAAKk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2009.03-2011.06       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广州五百丁信息科技有限公司          校园大使主席 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目标带领自己的团队，辅助五百丁公司完成在各高校的“伏龙计划”，向全球顶尖的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AXA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金融公司推送实习生资源。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整体运营前期开展了相关的线上线下宣传活动，中期为进行咨询的人员提供讲解。后期进行了项目的维护阶段，保证了整个项目的完整性。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4241800</wp:posOffset>
                </wp:positionV>
                <wp:extent cx="6781800" cy="283210"/>
                <wp:effectExtent l="0" t="0" r="19050" b="254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3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33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实习经历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5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334pt;height:22.3pt;width:534pt;mso-position-vertical-relative:page;z-index:251685888;mso-width-relative:page;mso-height-relative:page;" coordsize="6781800,284400" o:gfxdata="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1Ip2JbcAAADb&#10;AAAADwAAAGRycy9kb3ducmV2LnhtbEWPzQrCMBCE74LvEFbwZtNaEK1GD4LowYs/eF6ata02m9JE&#10;rW9vBMHjMDPfMItVZ2rxpNZVlhUkUQyCOLe64kLB+bQZTUE4j6yxtkwK3uRgtez3Fphp++IDPY++&#10;EAHCLkMFpfdNJqXLSzLoItsQB+9qW4M+yLaQusVXgJtajuN4Ig1WHBZKbGhdUn4/PoyCutvjLb13&#10;s2KTSH1J8y0RbpUaDpJ4DsJT5//hX3unFaQpfL+EHyC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UinYltwAAANsAAAAP&#10;AAAAAAAAAAEAIAAAACIAAABkcnMvZG93bnJldi54bWxQSwECFAAUAAAACACHTuJAMy8FnjsAAAA5&#10;AAAAEAAAAAAAAAABACAAAAAGAQAAZHJzL3NoYXBleG1sLnhtbFBLBQYAAAAABgAGAFsBAACwAwAA&#10;AAA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实习经历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RXltCb0AAADb&#10;AAAADwAAAGRycy9kb3ducmV2LnhtbEWPQWvCQBSE7wX/w/IEb3U3VYqkriJiMSgUjV56e2Rfk9Ds&#10;25Bdo/57Vyj0OMzMN8x8ebON6KnztWMNyViBIC6cqbnUcD59vs5A+IBssHFMGu7kYbkYvMwxNe7K&#10;R+rzUIoIYZ+ihiqENpXSFxVZ9GPXEkfvx3UWQ5RdKU2H1wi3jXxT6l1arDkuVNjSuqLiN79YDZv9&#10;7Pu8+9qo8oBNsqU+W+Uq03o0TNQHiEC38B/+a2dGw2QKzy/xB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eW0J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XJA7/LcAAADb&#10;AAAADwAAAGRycy9kb3ducmV2LnhtbEWPzQrCMBCE74LvEFbwpqmKItUoKBQ8iX8PsDRrU202tYl/&#10;b28EweMwM98w8+XLVuJBjS8dKxj0ExDEudMlFwpOx6w3BeEDssbKMSl4k4flot2aY6rdk/f0OIRC&#10;RAj7FBWYEOpUSp8bsuj7riaO3tk1FkOUTSF1g88It5UcJslEWiw5LhisaW0ovx7uVkFm7tvdbRX0&#10;yd0yaS/kN+uhV6rbGSQzEIFe4R/+tTdawWgM3y/xB8jF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ckDv8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4518025</wp:posOffset>
                </wp:positionV>
                <wp:extent cx="6429375" cy="2082800"/>
                <wp:effectExtent l="0" t="0" r="0" b="0"/>
                <wp:wrapNone/>
                <wp:docPr id="3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2082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2012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CN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04-至今 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 广州信息科技有限公司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CN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市场营销（实习生）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负责公司线上端资源的销售工作（以开拓客户为主），公司主要资源以广点通、智汇推、百度、小米、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360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、沃门户等；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实时了解行业的变化，跟踪客户的详细数据，为客户制定更完善的投放计划（合作过珍爱网、世纪佳缘、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56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视频、京东等客户）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2010.03-2012.03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广州信息科技有限公司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CN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软件工程师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负责公司业务系统的设计及改进，参与公司网上商城系统产品功能设计及实施工作。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负责客户调研、客户需求分析、方案写作等工作， 参与公司多个大型电子商务项目的策划工作，担任大商集团网上商城一期建设项目经理。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355.75pt;height:164pt;width:506.25pt;mso-position-vertical-relative:page;z-index:251686912;v-text-anchor:middle;mso-width-relative:page;mso-height-relative:page;" filled="f" stroked="f" coordsize="21600,21600" o:gfxdata="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/Bz1H3AAAAAwBAAAPAAAAAAAA&#10;AAEAIAAAACIAAABkcnMvZG93bnJldi54bWxQSwECFAAUAAAACACHTuJAQVnM5Q4CAADfAwAADgAA&#10;AAAAAAABACAAAAArAQAAZHJzL2Uyb0RvYy54bWxQSwUGAAAAAAYABgBZAQAAqw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2012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  <w:t>.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04-至今  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 广州信息科技有限公司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市场营销（实习生）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负责公司线上端资源的销售工作（以开拓客户为主），公司主要资源以广点通、智汇推、百度、小米、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360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、沃门户等；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实时了解行业的变化，跟踪客户的详细数据，为客户制定更完善的投放计划（合作过珍爱网、世纪佳缘、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56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视频、京东等客户）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2010.03-2012.03       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广州信息科技有限公司 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软件工程师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负责公司业务系统的设计及改进，参与公司网上商城系统产品功能设计及实施工作。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负责客户调研、客户需求分析、方案写作等工作， 参与公司多个大型电子商务项目的策划工作，担任大商集团网上商城一期建设项目经理。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070D5"/>
    <w:multiLevelType w:val="multilevel"/>
    <w:tmpl w:val="36E070D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41414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06237C"/>
    <w:rsid w:val="00033B00"/>
    <w:rsid w:val="00050DD0"/>
    <w:rsid w:val="000A15E2"/>
    <w:rsid w:val="000A477B"/>
    <w:rsid w:val="000B7624"/>
    <w:rsid w:val="00145F04"/>
    <w:rsid w:val="0016204C"/>
    <w:rsid w:val="001864CD"/>
    <w:rsid w:val="0019746D"/>
    <w:rsid w:val="001D355C"/>
    <w:rsid w:val="00211176"/>
    <w:rsid w:val="002A02CC"/>
    <w:rsid w:val="002A6755"/>
    <w:rsid w:val="003150B6"/>
    <w:rsid w:val="00355330"/>
    <w:rsid w:val="003666FA"/>
    <w:rsid w:val="003829A9"/>
    <w:rsid w:val="003A597D"/>
    <w:rsid w:val="003A754D"/>
    <w:rsid w:val="004264B5"/>
    <w:rsid w:val="004447F5"/>
    <w:rsid w:val="00446196"/>
    <w:rsid w:val="00461F81"/>
    <w:rsid w:val="00465FA2"/>
    <w:rsid w:val="00487CEA"/>
    <w:rsid w:val="004F0F87"/>
    <w:rsid w:val="004F6A02"/>
    <w:rsid w:val="0053077D"/>
    <w:rsid w:val="005311C9"/>
    <w:rsid w:val="00553D99"/>
    <w:rsid w:val="00557EDC"/>
    <w:rsid w:val="005B4768"/>
    <w:rsid w:val="005C3A11"/>
    <w:rsid w:val="006314A6"/>
    <w:rsid w:val="006922FB"/>
    <w:rsid w:val="00694DFC"/>
    <w:rsid w:val="006B4C9F"/>
    <w:rsid w:val="006F567F"/>
    <w:rsid w:val="00735052"/>
    <w:rsid w:val="007719C0"/>
    <w:rsid w:val="0077420C"/>
    <w:rsid w:val="007B1C07"/>
    <w:rsid w:val="0082702B"/>
    <w:rsid w:val="0085417A"/>
    <w:rsid w:val="0089146D"/>
    <w:rsid w:val="00911736"/>
    <w:rsid w:val="00923016"/>
    <w:rsid w:val="0092591B"/>
    <w:rsid w:val="0093682A"/>
    <w:rsid w:val="009872F7"/>
    <w:rsid w:val="009C366C"/>
    <w:rsid w:val="009D6057"/>
    <w:rsid w:val="009F7C4F"/>
    <w:rsid w:val="00A2143F"/>
    <w:rsid w:val="00A24A7B"/>
    <w:rsid w:val="00A26FC6"/>
    <w:rsid w:val="00A702BF"/>
    <w:rsid w:val="00AB760C"/>
    <w:rsid w:val="00AD3779"/>
    <w:rsid w:val="00AE5B76"/>
    <w:rsid w:val="00B31A69"/>
    <w:rsid w:val="00B822E2"/>
    <w:rsid w:val="00BD4664"/>
    <w:rsid w:val="00BE4D64"/>
    <w:rsid w:val="00BF0749"/>
    <w:rsid w:val="00C21631"/>
    <w:rsid w:val="00CD3E9B"/>
    <w:rsid w:val="00D06232"/>
    <w:rsid w:val="00D50E46"/>
    <w:rsid w:val="00D76D6E"/>
    <w:rsid w:val="00D8497B"/>
    <w:rsid w:val="00DB4EC6"/>
    <w:rsid w:val="00DD7BC7"/>
    <w:rsid w:val="00E17ECD"/>
    <w:rsid w:val="00EA688C"/>
    <w:rsid w:val="00F4103D"/>
    <w:rsid w:val="00FF5D10"/>
    <w:rsid w:val="00FF7F4E"/>
    <w:rsid w:val="022F48F3"/>
    <w:rsid w:val="1D06237C"/>
    <w:rsid w:val="21CB7B54"/>
    <w:rsid w:val="73C9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  <w:style w:type="character" w:customStyle="1" w:styleId="9">
    <w:name w:val="标题 1 Char"/>
    <w:basedOn w:val="5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10">
    <w:name w:val="页眉 Char"/>
    <w:basedOn w:val="5"/>
    <w:link w:val="4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character" w:customStyle="1" w:styleId="11">
    <w:name w:val="页脚 Char"/>
    <w:basedOn w:val="5"/>
    <w:link w:val="3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21019;&#24847;&#31616;&#21382;SJS0056A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创意简历SJS0056A.docx</Template>
  <Pages>1</Pages>
  <Words>0</Words>
  <Characters>0</Characters>
  <Lines>1</Lines>
  <Paragraphs>1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2017-06-14T05:57:00Z</dcterms:created>
  <dc:creator>kedao</dc:creator>
  <cp:lastModifiedBy>S</cp:lastModifiedBy>
  <dcterms:modified xsi:type="dcterms:W3CDTF">2017-10-05T08:42:28Z</dcterms:modified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